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6F5D7" w14:textId="77777777" w:rsidR="008C71AA" w:rsidRPr="007D14BD" w:rsidRDefault="006A726B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pict w14:anchorId="0650DB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69.85pt;height:69.85pt;z-index:1;visibility:visible;mso-wrap-distance-right:21.6pt">
            <v:imagedata r:id="rId6" o:title=""/>
            <w10:wrap type="square"/>
          </v:shape>
        </w:pict>
      </w:r>
      <w:r w:rsidR="00EA4701" w:rsidRPr="007D14BD">
        <w:rPr>
          <w:color w:val="5B9BD5"/>
          <w:sz w:val="44"/>
          <w:szCs w:val="44"/>
        </w:rPr>
        <w:t xml:space="preserve">Project </w:t>
      </w:r>
      <w:r w:rsidR="00E415F9">
        <w:rPr>
          <w:color w:val="5B9BD5"/>
          <w:sz w:val="44"/>
          <w:szCs w:val="44"/>
        </w:rPr>
        <w:t>Summary</w:t>
      </w:r>
    </w:p>
    <w:p w14:paraId="5E92065B" w14:textId="77777777" w:rsidR="00EA4701" w:rsidRPr="00B017B3" w:rsidRDefault="00DA199C" w:rsidP="00EA4701">
      <w:pPr>
        <w:rPr>
          <w:sz w:val="34"/>
          <w:szCs w:val="34"/>
        </w:rPr>
      </w:pPr>
      <w:r>
        <w:rPr>
          <w:sz w:val="34"/>
          <w:szCs w:val="34"/>
        </w:rPr>
        <w:t>Roblox – Make a Game!</w:t>
      </w:r>
    </w:p>
    <w:p w14:paraId="230AB551" w14:textId="77777777" w:rsidR="00EA4701" w:rsidRDefault="00EA4701" w:rsidP="00EA4701">
      <w:pPr>
        <w:spacing w:after="0"/>
        <w:rPr>
          <w:sz w:val="28"/>
          <w:szCs w:val="28"/>
        </w:rPr>
      </w:pPr>
    </w:p>
    <w:p w14:paraId="6CDA993F" w14:textId="77777777" w:rsidR="00E415F9" w:rsidRPr="00E415F9" w:rsidRDefault="00E415F9" w:rsidP="008731E3">
      <w:pPr>
        <w:pStyle w:val="SHD"/>
      </w:pPr>
      <w:r w:rsidRPr="008731E3">
        <w:t>Dates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415F9" w14:paraId="019767EF" w14:textId="77777777" w:rsidTr="00AE6686">
        <w:tc>
          <w:tcPr>
            <w:tcW w:w="3192" w:type="dxa"/>
            <w:shd w:val="clear" w:color="auto" w:fill="auto"/>
          </w:tcPr>
          <w:p w14:paraId="19360844" w14:textId="77777777" w:rsidR="00E415F9" w:rsidRDefault="008731E3" w:rsidP="008731E3">
            <w:r>
              <w:t>Sponsor Appointed</w:t>
            </w:r>
          </w:p>
        </w:tc>
        <w:tc>
          <w:tcPr>
            <w:tcW w:w="3192" w:type="dxa"/>
            <w:shd w:val="clear" w:color="auto" w:fill="auto"/>
          </w:tcPr>
          <w:p w14:paraId="48E7CE47" w14:textId="77777777" w:rsidR="00E415F9" w:rsidRDefault="008731E3" w:rsidP="008731E3">
            <w:r>
              <w:t>Project Authorized</w:t>
            </w:r>
          </w:p>
        </w:tc>
        <w:tc>
          <w:tcPr>
            <w:tcW w:w="3192" w:type="dxa"/>
            <w:shd w:val="clear" w:color="auto" w:fill="auto"/>
          </w:tcPr>
          <w:p w14:paraId="7FE14EC2" w14:textId="77777777" w:rsidR="00E415F9" w:rsidRDefault="00E415F9" w:rsidP="008731E3">
            <w:r>
              <w:t xml:space="preserve">Project </w:t>
            </w:r>
            <w:r w:rsidR="008731E3">
              <w:t>Closed</w:t>
            </w:r>
          </w:p>
        </w:tc>
      </w:tr>
      <w:tr w:rsidR="00E415F9" w14:paraId="578BE96A" w14:textId="77777777" w:rsidTr="00AE6686">
        <w:tc>
          <w:tcPr>
            <w:tcW w:w="3192" w:type="dxa"/>
            <w:shd w:val="clear" w:color="auto" w:fill="auto"/>
          </w:tcPr>
          <w:p w14:paraId="287AEE41" w14:textId="77777777" w:rsidR="00E415F9" w:rsidRDefault="00DA199C" w:rsidP="008731E3">
            <w:r>
              <w:t>20/01/2019</w:t>
            </w:r>
          </w:p>
        </w:tc>
        <w:tc>
          <w:tcPr>
            <w:tcW w:w="3192" w:type="dxa"/>
            <w:shd w:val="clear" w:color="auto" w:fill="auto"/>
          </w:tcPr>
          <w:p w14:paraId="0F12F076" w14:textId="77777777" w:rsidR="00E415F9" w:rsidRDefault="00C86BB7" w:rsidP="008731E3">
            <w:r>
              <w:t>10/01/2019</w:t>
            </w:r>
          </w:p>
        </w:tc>
        <w:tc>
          <w:tcPr>
            <w:tcW w:w="3192" w:type="dxa"/>
            <w:shd w:val="clear" w:color="auto" w:fill="auto"/>
          </w:tcPr>
          <w:p w14:paraId="649F8A5C" w14:textId="77777777" w:rsidR="00E415F9" w:rsidRDefault="00E415F9" w:rsidP="008731E3"/>
        </w:tc>
      </w:tr>
    </w:tbl>
    <w:p w14:paraId="2D865E93" w14:textId="77777777" w:rsidR="00E415F9" w:rsidRDefault="008731E3" w:rsidP="008731E3">
      <w:pPr>
        <w:pStyle w:val="SHD"/>
      </w:pPr>
      <w:r>
        <w:t>Purpose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415F9" w:rsidRPr="00AE6686" w14:paraId="242E12D7" w14:textId="77777777" w:rsidTr="00AE6686">
        <w:tc>
          <w:tcPr>
            <w:tcW w:w="3168" w:type="dxa"/>
            <w:shd w:val="clear" w:color="auto" w:fill="auto"/>
          </w:tcPr>
          <w:p w14:paraId="16E709CB" w14:textId="77777777" w:rsidR="00E415F9" w:rsidRDefault="00E415F9" w:rsidP="008731E3">
            <w:r>
              <w:t>Goal / Outcome</w:t>
            </w:r>
          </w:p>
        </w:tc>
        <w:tc>
          <w:tcPr>
            <w:tcW w:w="6408" w:type="dxa"/>
            <w:shd w:val="clear" w:color="auto" w:fill="auto"/>
          </w:tcPr>
          <w:p w14:paraId="41762E14" w14:textId="77777777" w:rsidR="00E415F9" w:rsidRDefault="00DA199C" w:rsidP="008731E3">
            <w:pPr>
              <w:rPr>
                <w:szCs w:val="28"/>
              </w:rPr>
            </w:pPr>
            <w:r>
              <w:rPr>
                <w:szCs w:val="28"/>
              </w:rPr>
              <w:t>Making a fun game that can be monetized.</w:t>
            </w:r>
            <w:r w:rsidR="00FA561D">
              <w:rPr>
                <w:szCs w:val="28"/>
              </w:rPr>
              <w:t xml:space="preserve"> So that the client can see how a team works to make a Roblox game.</w:t>
            </w:r>
            <w:r w:rsidR="006853DB">
              <w:rPr>
                <w:szCs w:val="28"/>
              </w:rPr>
              <w:t xml:space="preserve"> And see the progress of a team and the issues when making a </w:t>
            </w:r>
            <w:proofErr w:type="spellStart"/>
            <w:r w:rsidR="006853DB">
              <w:rPr>
                <w:szCs w:val="28"/>
              </w:rPr>
              <w:t>roblox</w:t>
            </w:r>
            <w:proofErr w:type="spellEnd"/>
            <w:r w:rsidR="006853DB">
              <w:rPr>
                <w:szCs w:val="28"/>
              </w:rPr>
              <w:t xml:space="preserve"> game.</w:t>
            </w:r>
          </w:p>
          <w:p w14:paraId="386F62CD" w14:textId="577200FD" w:rsidR="00774456" w:rsidRPr="00AE6686" w:rsidRDefault="00774456" w:rsidP="008731E3">
            <w:pPr>
              <w:rPr>
                <w:szCs w:val="28"/>
              </w:rPr>
            </w:pPr>
            <w:r>
              <w:rPr>
                <w:szCs w:val="28"/>
              </w:rPr>
              <w:t xml:space="preserve">The game also needs to be popular for the people who plays </w:t>
            </w:r>
            <w:proofErr w:type="spellStart"/>
            <w:r>
              <w:rPr>
                <w:szCs w:val="28"/>
              </w:rPr>
              <w:t>roblox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E415F9" w:rsidRPr="00AE6686" w14:paraId="0248143A" w14:textId="77777777" w:rsidTr="00AE6686">
        <w:tc>
          <w:tcPr>
            <w:tcW w:w="3168" w:type="dxa"/>
            <w:shd w:val="clear" w:color="auto" w:fill="auto"/>
          </w:tcPr>
          <w:p w14:paraId="169576B5" w14:textId="77777777" w:rsidR="00E415F9" w:rsidRDefault="00E415F9" w:rsidP="008731E3">
            <w:r>
              <w:t>Main product</w:t>
            </w:r>
          </w:p>
        </w:tc>
        <w:tc>
          <w:tcPr>
            <w:tcW w:w="6408" w:type="dxa"/>
            <w:shd w:val="clear" w:color="auto" w:fill="auto"/>
          </w:tcPr>
          <w:p w14:paraId="7EF7C4DB" w14:textId="2D174DA7" w:rsidR="00C369DC" w:rsidRPr="00C369DC" w:rsidRDefault="00DA199C" w:rsidP="008731E3">
            <w:r>
              <w:rPr>
                <w:szCs w:val="28"/>
              </w:rPr>
              <w:t xml:space="preserve">A </w:t>
            </w:r>
            <w:r w:rsidR="005E0447">
              <w:rPr>
                <w:szCs w:val="28"/>
              </w:rPr>
              <w:t xml:space="preserve">game that is a </w:t>
            </w:r>
            <w:r w:rsidR="00B146B2">
              <w:rPr>
                <w:szCs w:val="28"/>
              </w:rPr>
              <w:t>class-based</w:t>
            </w:r>
            <w:r w:rsidR="005E0447">
              <w:rPr>
                <w:szCs w:val="28"/>
              </w:rPr>
              <w:t xml:space="preserve"> combat, where </w:t>
            </w:r>
            <w:r w:rsidR="00EC69AE">
              <w:rPr>
                <w:szCs w:val="28"/>
              </w:rPr>
              <w:t xml:space="preserve">based on what class the player </w:t>
            </w:r>
            <w:r w:rsidR="00B146B2">
              <w:rPr>
                <w:szCs w:val="28"/>
              </w:rPr>
              <w:t>chooses</w:t>
            </w:r>
            <w:r w:rsidR="00EC69AE">
              <w:rPr>
                <w:szCs w:val="28"/>
              </w:rPr>
              <w:t>, it will give t</w:t>
            </w:r>
            <w:r w:rsidR="00B146B2">
              <w:rPr>
                <w:szCs w:val="28"/>
              </w:rPr>
              <w:t>he player certain weapons and skills</w:t>
            </w:r>
            <w:r>
              <w:rPr>
                <w:szCs w:val="28"/>
              </w:rPr>
              <w:t>.</w:t>
            </w:r>
            <w:r w:rsidR="00B146B2">
              <w:rPr>
                <w:szCs w:val="28"/>
              </w:rPr>
              <w:t xml:space="preserve"> A game that can be monetized, via customizable weapons/look and rewards. There will be objectives in the game like 3v3, 6v6 and King of the Hill. Id</w:t>
            </w:r>
            <w:bookmarkStart w:id="0" w:name="_GoBack"/>
            <w:bookmarkEnd w:id="0"/>
            <w:r w:rsidR="00B146B2">
              <w:rPr>
                <w:szCs w:val="28"/>
              </w:rPr>
              <w:t>eally have some physics-based rendering or shaders to make it more realistic.</w:t>
            </w:r>
            <w:r w:rsidR="00C369DC">
              <w:t xml:space="preserve"> </w:t>
            </w:r>
            <w:r w:rsidR="00C369DC">
              <w:rPr>
                <w:rFonts w:cs="Calibri"/>
                <w:bCs/>
                <w:color w:val="333333"/>
                <w:szCs w:val="24"/>
              </w:rPr>
              <w:t xml:space="preserve">We </w:t>
            </w:r>
            <w:r w:rsidR="00C369DC">
              <w:rPr>
                <w:rFonts w:cs="Calibri"/>
                <w:bCs/>
                <w:color w:val="333333"/>
                <w:szCs w:val="24"/>
              </w:rPr>
              <w:t>monetize</w:t>
            </w:r>
            <w:r w:rsidR="00C369DC">
              <w:rPr>
                <w:rFonts w:cs="Calibri"/>
                <w:bCs/>
                <w:color w:val="333333"/>
                <w:szCs w:val="24"/>
              </w:rPr>
              <w:t xml:space="preserve"> the game</w:t>
            </w:r>
            <w:r w:rsidR="00C369DC">
              <w:rPr>
                <w:rFonts w:cs="Calibri"/>
                <w:bCs/>
                <w:color w:val="333333"/>
                <w:szCs w:val="24"/>
              </w:rPr>
              <w:t xml:space="preserve"> via game passes which shows what cosmetics the player chose.</w:t>
            </w:r>
          </w:p>
        </w:tc>
      </w:tr>
      <w:tr w:rsidR="00E415F9" w:rsidRPr="00AE6686" w14:paraId="06573E8D" w14:textId="77777777" w:rsidTr="00AE6686">
        <w:tc>
          <w:tcPr>
            <w:tcW w:w="3168" w:type="dxa"/>
            <w:shd w:val="clear" w:color="auto" w:fill="auto"/>
          </w:tcPr>
          <w:p w14:paraId="223CA28E" w14:textId="77777777" w:rsidR="00E415F9" w:rsidRDefault="00E415F9" w:rsidP="008731E3">
            <w:r>
              <w:t>High-level Requirements</w:t>
            </w:r>
          </w:p>
        </w:tc>
        <w:tc>
          <w:tcPr>
            <w:tcW w:w="6408" w:type="dxa"/>
            <w:shd w:val="clear" w:color="auto" w:fill="auto"/>
          </w:tcPr>
          <w:p w14:paraId="0B34DEE2" w14:textId="68458EE1" w:rsidR="00774456" w:rsidRPr="00774456" w:rsidRDefault="00FA561D" w:rsidP="008731E3">
            <w:pPr>
              <w:rPr>
                <w:rFonts w:cs="Calibri"/>
                <w:bCs/>
                <w:color w:val="333333"/>
                <w:szCs w:val="24"/>
              </w:rPr>
            </w:pPr>
            <w:r>
              <w:rPr>
                <w:rFonts w:cs="Calibri"/>
                <w:bCs/>
                <w:color w:val="333333"/>
                <w:szCs w:val="24"/>
              </w:rPr>
              <w:t xml:space="preserve">A game that has a scoring mechanism, a game that is fun. A game that has a multiplayer function and has sounds. Ideally has the new features of the </w:t>
            </w:r>
            <w:proofErr w:type="spellStart"/>
            <w:r>
              <w:rPr>
                <w:rFonts w:cs="Calibri"/>
                <w:bCs/>
                <w:color w:val="333333"/>
                <w:szCs w:val="24"/>
              </w:rPr>
              <w:t>roblox</w:t>
            </w:r>
            <w:proofErr w:type="spellEnd"/>
            <w:r>
              <w:rPr>
                <w:rFonts w:cs="Calibri"/>
                <w:bCs/>
                <w:color w:val="333333"/>
                <w:szCs w:val="24"/>
              </w:rPr>
              <w:t xml:space="preserve"> framework</w:t>
            </w:r>
            <w:r w:rsidR="006853DB">
              <w:rPr>
                <w:rFonts w:cs="Calibri"/>
                <w:bCs/>
                <w:color w:val="333333"/>
                <w:szCs w:val="24"/>
              </w:rPr>
              <w:t xml:space="preserve"> (</w:t>
            </w:r>
            <w:r w:rsidR="00B146B2">
              <w:rPr>
                <w:rFonts w:cs="Calibri"/>
                <w:bCs/>
                <w:color w:val="333333"/>
                <w:szCs w:val="24"/>
              </w:rPr>
              <w:t>e.g.</w:t>
            </w:r>
            <w:r>
              <w:rPr>
                <w:rFonts w:cs="Calibri"/>
                <w:bCs/>
                <w:color w:val="333333"/>
                <w:szCs w:val="24"/>
              </w:rPr>
              <w:t xml:space="preserve"> terrain vegetation, </w:t>
            </w:r>
            <w:r w:rsidR="00774456">
              <w:rPr>
                <w:rFonts w:cs="Calibri"/>
                <w:bCs/>
                <w:color w:val="333333"/>
                <w:szCs w:val="24"/>
              </w:rPr>
              <w:t>physics-based</w:t>
            </w:r>
            <w:r w:rsidR="00186DBD">
              <w:rPr>
                <w:rFonts w:cs="Calibri"/>
                <w:bCs/>
                <w:color w:val="333333"/>
                <w:szCs w:val="24"/>
              </w:rPr>
              <w:t xml:space="preserve"> rendering</w:t>
            </w:r>
            <w:r w:rsidR="006853DB">
              <w:rPr>
                <w:rFonts w:cs="Calibri"/>
                <w:bCs/>
                <w:color w:val="333333"/>
                <w:szCs w:val="24"/>
              </w:rPr>
              <w:t>)</w:t>
            </w:r>
            <w:r>
              <w:rPr>
                <w:rFonts w:cs="Calibri"/>
                <w:bCs/>
                <w:color w:val="333333"/>
                <w:szCs w:val="24"/>
              </w:rPr>
              <w:t>.</w:t>
            </w: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="Calibri"/>
                <w:bCs/>
                <w:color w:val="333333"/>
                <w:szCs w:val="24"/>
              </w:rPr>
              <w:t xml:space="preserve"> </w:t>
            </w:r>
            <w:r w:rsidR="00774456">
              <w:rPr>
                <w:rFonts w:cs="Calibri"/>
                <w:bCs/>
                <w:color w:val="333333"/>
                <w:szCs w:val="24"/>
              </w:rPr>
              <w:t xml:space="preserve">A game that can be monetized and be able to get </w:t>
            </w:r>
            <w:proofErr w:type="spellStart"/>
            <w:r w:rsidR="00774456">
              <w:rPr>
                <w:rFonts w:cs="Calibri"/>
                <w:bCs/>
                <w:color w:val="333333"/>
                <w:szCs w:val="24"/>
              </w:rPr>
              <w:t>robux</w:t>
            </w:r>
            <w:proofErr w:type="spellEnd"/>
            <w:r w:rsidR="00774456">
              <w:rPr>
                <w:rFonts w:cs="Calibri"/>
                <w:bCs/>
                <w:color w:val="333333"/>
                <w:szCs w:val="24"/>
              </w:rPr>
              <w:t>, which is real money. A popular game genre that has a chance for growth.</w:t>
            </w:r>
            <w:r w:rsidR="00B146B2">
              <w:rPr>
                <w:rFonts w:cs="Calibri"/>
                <w:bCs/>
                <w:color w:val="333333"/>
                <w:szCs w:val="24"/>
              </w:rPr>
              <w:t xml:space="preserve"> A game that can be original and popular.</w:t>
            </w:r>
            <w:r w:rsidR="00C369DC">
              <w:rPr>
                <w:rFonts w:cs="Calibri"/>
                <w:bCs/>
                <w:color w:val="333333"/>
                <w:szCs w:val="24"/>
              </w:rPr>
              <w:t xml:space="preserve"> </w:t>
            </w:r>
          </w:p>
        </w:tc>
      </w:tr>
    </w:tbl>
    <w:p w14:paraId="5C074E69" w14:textId="77777777" w:rsidR="00E415F9" w:rsidRDefault="008731E3" w:rsidP="008731E3">
      <w:pPr>
        <w:pStyle w:val="SHD"/>
      </w:pPr>
      <w:r>
        <w:t>Targets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E415F9" w14:paraId="69D377D7" w14:textId="77777777" w:rsidTr="00AE6686">
        <w:tc>
          <w:tcPr>
            <w:tcW w:w="3168" w:type="dxa"/>
            <w:shd w:val="clear" w:color="auto" w:fill="auto"/>
          </w:tcPr>
          <w:p w14:paraId="1F57EBE9" w14:textId="77777777" w:rsidR="00E415F9" w:rsidRDefault="00E415F9" w:rsidP="008731E3">
            <w:r>
              <w:t>Duration</w:t>
            </w:r>
          </w:p>
        </w:tc>
        <w:tc>
          <w:tcPr>
            <w:tcW w:w="6408" w:type="dxa"/>
            <w:shd w:val="clear" w:color="auto" w:fill="auto"/>
          </w:tcPr>
          <w:p w14:paraId="0B02145A" w14:textId="70FDD49E" w:rsidR="00E415F9" w:rsidRDefault="00FA561D" w:rsidP="008731E3">
            <w:r>
              <w:t>1</w:t>
            </w:r>
            <w:r w:rsidR="00E632D2">
              <w:t>2</w:t>
            </w:r>
            <w:r>
              <w:t xml:space="preserve"> weeks</w:t>
            </w:r>
          </w:p>
        </w:tc>
      </w:tr>
      <w:tr w:rsidR="00E415F9" w14:paraId="0BF03A8C" w14:textId="77777777" w:rsidTr="00AE6686">
        <w:tc>
          <w:tcPr>
            <w:tcW w:w="3168" w:type="dxa"/>
            <w:shd w:val="clear" w:color="auto" w:fill="auto"/>
          </w:tcPr>
          <w:p w14:paraId="70A96751" w14:textId="77777777" w:rsidR="00E415F9" w:rsidRDefault="00E415F9" w:rsidP="008731E3">
            <w:r>
              <w:t>Budget</w:t>
            </w:r>
          </w:p>
        </w:tc>
        <w:tc>
          <w:tcPr>
            <w:tcW w:w="6408" w:type="dxa"/>
            <w:shd w:val="clear" w:color="auto" w:fill="auto"/>
          </w:tcPr>
          <w:p w14:paraId="2DED8411" w14:textId="3720356E" w:rsidR="00E415F9" w:rsidRDefault="00577D09" w:rsidP="008731E3">
            <w:r>
              <w:t>Not applicable for this project.</w:t>
            </w:r>
          </w:p>
        </w:tc>
      </w:tr>
    </w:tbl>
    <w:p w14:paraId="5B7CC29B" w14:textId="77777777" w:rsidR="00B146B2" w:rsidRDefault="00B146B2" w:rsidP="008731E3">
      <w:pPr>
        <w:pStyle w:val="SHD"/>
      </w:pPr>
    </w:p>
    <w:p w14:paraId="035676D2" w14:textId="77777777" w:rsidR="00B146B2" w:rsidRDefault="00B146B2" w:rsidP="008731E3">
      <w:pPr>
        <w:pStyle w:val="SHD"/>
      </w:pPr>
    </w:p>
    <w:p w14:paraId="1A02D372" w14:textId="363F811D" w:rsidR="00E415F9" w:rsidRDefault="00B146B2" w:rsidP="00B146B2">
      <w:pPr>
        <w:pStyle w:val="SHD"/>
      </w:pPr>
      <w:r>
        <w:t xml:space="preserve"> </w:t>
      </w:r>
      <w:r w:rsidR="00E415F9" w:rsidRPr="008731E3">
        <w:t>Major</w:t>
      </w:r>
      <w:r w:rsidR="00E415F9">
        <w:t xml:space="preserve"> </w:t>
      </w:r>
      <w:r w:rsidR="00E415F9" w:rsidRPr="008731E3">
        <w:t>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E415F9" w14:paraId="566410FC" w14:textId="77777777" w:rsidTr="00AE6686">
        <w:tc>
          <w:tcPr>
            <w:tcW w:w="9576" w:type="dxa"/>
            <w:shd w:val="clear" w:color="auto" w:fill="auto"/>
          </w:tcPr>
          <w:p w14:paraId="797673EF" w14:textId="3A49BE03" w:rsidR="00E415F9" w:rsidRDefault="00577D09" w:rsidP="008731E3">
            <w:r>
              <w:t>Not finishing the game which doesn’t help the purpose of this project. Were overly reliant on everyone making the deadline so we can work together to make a fun project, also affects the progress of the project if the deadline is not met.</w:t>
            </w:r>
            <w:r w:rsidR="00774456">
              <w:t xml:space="preserve"> If c</w:t>
            </w:r>
            <w:r w:rsidR="00774456" w:rsidRPr="004803C5">
              <w:rPr>
                <w:rFonts w:cs="Calibri"/>
                <w:color w:val="000000"/>
              </w:rPr>
              <w:t xml:space="preserve">lasses aren't balanced, or classes aren't fun to play and do not engage the player which makes the game unpopular. Being unpopular means that the game </w:t>
            </w:r>
            <w:r w:rsidR="001C1EBB" w:rsidRPr="004803C5">
              <w:rPr>
                <w:rFonts w:cs="Calibri"/>
                <w:color w:val="000000"/>
              </w:rPr>
              <w:t>has lower chance of being monetized.</w:t>
            </w:r>
          </w:p>
          <w:p w14:paraId="504A8884" w14:textId="77777777" w:rsidR="008731E3" w:rsidRDefault="008731E3" w:rsidP="008731E3"/>
        </w:tc>
      </w:tr>
    </w:tbl>
    <w:p w14:paraId="287D30F6" w14:textId="77777777" w:rsidR="00E415F9" w:rsidRDefault="00E415F9" w:rsidP="00B146B2">
      <w:pPr>
        <w:pStyle w:val="SHD"/>
        <w:ind w:firstLine="0"/>
      </w:pPr>
      <w:r w:rsidRPr="008731E3">
        <w:t>Roles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68"/>
        <w:gridCol w:w="6408"/>
      </w:tblGrid>
      <w:tr w:rsidR="008731E3" w14:paraId="69D9DFDC" w14:textId="77777777" w:rsidTr="00AE6686">
        <w:tc>
          <w:tcPr>
            <w:tcW w:w="3168" w:type="dxa"/>
            <w:shd w:val="clear" w:color="auto" w:fill="auto"/>
          </w:tcPr>
          <w:p w14:paraId="65CC0766" w14:textId="77777777" w:rsidR="008731E3" w:rsidRDefault="008731E3" w:rsidP="008731E3">
            <w:r>
              <w:t>Sponsor</w:t>
            </w:r>
          </w:p>
        </w:tc>
        <w:tc>
          <w:tcPr>
            <w:tcW w:w="6408" w:type="dxa"/>
            <w:shd w:val="clear" w:color="auto" w:fill="auto"/>
          </w:tcPr>
          <w:p w14:paraId="5F44B4D3" w14:textId="77777777" w:rsidR="008731E3" w:rsidRDefault="00FA561D" w:rsidP="008731E3">
            <w:r>
              <w:t>John McGowan</w:t>
            </w:r>
          </w:p>
        </w:tc>
      </w:tr>
      <w:tr w:rsidR="008731E3" w14:paraId="53F5132F" w14:textId="77777777" w:rsidTr="00AE6686">
        <w:tc>
          <w:tcPr>
            <w:tcW w:w="3168" w:type="dxa"/>
            <w:shd w:val="clear" w:color="auto" w:fill="auto"/>
          </w:tcPr>
          <w:p w14:paraId="666DF9A0" w14:textId="77777777" w:rsidR="008731E3" w:rsidRDefault="008731E3" w:rsidP="008731E3">
            <w:r>
              <w:t xml:space="preserve">Consultants </w:t>
            </w:r>
          </w:p>
        </w:tc>
        <w:tc>
          <w:tcPr>
            <w:tcW w:w="6408" w:type="dxa"/>
            <w:shd w:val="clear" w:color="auto" w:fill="auto"/>
          </w:tcPr>
          <w:p w14:paraId="6307D041" w14:textId="77777777" w:rsidR="008731E3" w:rsidRDefault="00981912" w:rsidP="008731E3">
            <w:r>
              <w:t xml:space="preserve">William Smallwood (Scripting), Thomas </w:t>
            </w:r>
            <w:proofErr w:type="spellStart"/>
            <w:r>
              <w:t>Heathon</w:t>
            </w:r>
            <w:proofErr w:type="spellEnd"/>
            <w:r>
              <w:t xml:space="preserve"> (Scripting)</w:t>
            </w:r>
          </w:p>
          <w:p w14:paraId="240E4EE3" w14:textId="7AB74C70" w:rsidR="00981912" w:rsidRDefault="00981912" w:rsidP="008731E3">
            <w:r>
              <w:t>Niall Swan (UI and HUD</w:t>
            </w:r>
            <w:r w:rsidR="00E77FE6">
              <w:t xml:space="preserve">, </w:t>
            </w:r>
            <w:proofErr w:type="spellStart"/>
            <w:r w:rsidR="00E77FE6">
              <w:t>Monetisation</w:t>
            </w:r>
            <w:proofErr w:type="spellEnd"/>
            <w:r>
              <w:t xml:space="preserve">), Patryk </w:t>
            </w:r>
            <w:proofErr w:type="spellStart"/>
            <w:r w:rsidR="008770F9" w:rsidRPr="004803C5">
              <w:rPr>
                <w:rFonts w:cs="Calibri"/>
                <w:color w:val="333333"/>
                <w:szCs w:val="24"/>
              </w:rPr>
              <w:t>Augusewicz</w:t>
            </w:r>
            <w:proofErr w:type="spellEnd"/>
            <w:r w:rsidR="008770F9" w:rsidRPr="004803C5">
              <w:rPr>
                <w:rFonts w:cs="Calibri"/>
                <w:color w:val="333333"/>
                <w:szCs w:val="24"/>
              </w:rPr>
              <w:t xml:space="preserve"> (Audio), and Euan Sutherland (Map </w:t>
            </w:r>
            <w:r w:rsidR="00B146B2">
              <w:rPr>
                <w:rFonts w:cs="Calibri"/>
                <w:color w:val="333333"/>
                <w:szCs w:val="24"/>
              </w:rPr>
              <w:t xml:space="preserve">and Level </w:t>
            </w:r>
            <w:r w:rsidR="008770F9" w:rsidRPr="004803C5">
              <w:rPr>
                <w:rFonts w:cs="Calibri"/>
                <w:color w:val="333333"/>
                <w:szCs w:val="24"/>
              </w:rPr>
              <w:t>Design)</w:t>
            </w:r>
          </w:p>
        </w:tc>
      </w:tr>
      <w:tr w:rsidR="008731E3" w14:paraId="1D5BB794" w14:textId="77777777" w:rsidTr="00AE6686">
        <w:tc>
          <w:tcPr>
            <w:tcW w:w="3168" w:type="dxa"/>
            <w:shd w:val="clear" w:color="auto" w:fill="auto"/>
          </w:tcPr>
          <w:p w14:paraId="7BEDDF2B" w14:textId="77777777" w:rsidR="008731E3" w:rsidRDefault="008731E3" w:rsidP="008731E3">
            <w:r>
              <w:t>Project Manager</w:t>
            </w:r>
          </w:p>
        </w:tc>
        <w:tc>
          <w:tcPr>
            <w:tcW w:w="6408" w:type="dxa"/>
            <w:shd w:val="clear" w:color="auto" w:fill="auto"/>
          </w:tcPr>
          <w:p w14:paraId="6F976071" w14:textId="2395C2B0" w:rsidR="008731E3" w:rsidRDefault="00FA561D" w:rsidP="008731E3">
            <w:r>
              <w:t xml:space="preserve">Zyrynyl </w:t>
            </w:r>
            <w:r w:rsidR="00981912">
              <w:t>Melendres (Also doing Animations)</w:t>
            </w:r>
          </w:p>
        </w:tc>
      </w:tr>
      <w:tr w:rsidR="008731E3" w14:paraId="5D8979AF" w14:textId="77777777" w:rsidTr="00AE6686">
        <w:tc>
          <w:tcPr>
            <w:tcW w:w="3168" w:type="dxa"/>
            <w:shd w:val="clear" w:color="auto" w:fill="auto"/>
          </w:tcPr>
          <w:p w14:paraId="629E6B3A" w14:textId="77777777" w:rsidR="008731E3" w:rsidRDefault="008731E3" w:rsidP="008731E3">
            <w:r>
              <w:t>PM Support(s)</w:t>
            </w:r>
          </w:p>
        </w:tc>
        <w:tc>
          <w:tcPr>
            <w:tcW w:w="6408" w:type="dxa"/>
            <w:shd w:val="clear" w:color="auto" w:fill="auto"/>
          </w:tcPr>
          <w:p w14:paraId="72846E54" w14:textId="77777777" w:rsidR="008731E3" w:rsidRDefault="008731E3" w:rsidP="008731E3"/>
        </w:tc>
      </w:tr>
      <w:tr w:rsidR="008731E3" w14:paraId="64039194" w14:textId="77777777" w:rsidTr="00AE6686">
        <w:tc>
          <w:tcPr>
            <w:tcW w:w="3168" w:type="dxa"/>
            <w:shd w:val="clear" w:color="auto" w:fill="auto"/>
          </w:tcPr>
          <w:p w14:paraId="7E0E2170" w14:textId="77777777" w:rsidR="008731E3" w:rsidRDefault="008731E3" w:rsidP="008731E3">
            <w:r>
              <w:t>Team Manager(s)</w:t>
            </w:r>
          </w:p>
        </w:tc>
        <w:tc>
          <w:tcPr>
            <w:tcW w:w="6408" w:type="dxa"/>
            <w:shd w:val="clear" w:color="auto" w:fill="auto"/>
          </w:tcPr>
          <w:p w14:paraId="7F25B0FB" w14:textId="77777777" w:rsidR="008731E3" w:rsidRDefault="008731E3" w:rsidP="008731E3"/>
        </w:tc>
      </w:tr>
      <w:tr w:rsidR="008731E3" w14:paraId="64454BED" w14:textId="77777777" w:rsidTr="00AE6686">
        <w:tc>
          <w:tcPr>
            <w:tcW w:w="3168" w:type="dxa"/>
            <w:shd w:val="clear" w:color="auto" w:fill="auto"/>
          </w:tcPr>
          <w:p w14:paraId="77F4D977" w14:textId="77777777" w:rsidR="008731E3" w:rsidRDefault="008731E3" w:rsidP="008731E3">
            <w:r>
              <w:t>Supplier PM(s)</w:t>
            </w:r>
          </w:p>
        </w:tc>
        <w:tc>
          <w:tcPr>
            <w:tcW w:w="6408" w:type="dxa"/>
            <w:shd w:val="clear" w:color="auto" w:fill="auto"/>
          </w:tcPr>
          <w:p w14:paraId="0747B05B" w14:textId="77777777" w:rsidR="008731E3" w:rsidRDefault="008731E3" w:rsidP="008731E3"/>
        </w:tc>
      </w:tr>
    </w:tbl>
    <w:p w14:paraId="517EBE21" w14:textId="77777777" w:rsidR="00EA4701" w:rsidRPr="00EA4701" w:rsidRDefault="00EA4701" w:rsidP="00EA4701">
      <w:pPr>
        <w:spacing w:after="240"/>
        <w:rPr>
          <w:sz w:val="28"/>
          <w:szCs w:val="28"/>
        </w:rPr>
      </w:pPr>
    </w:p>
    <w:sectPr w:rsidR="00EA4701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C77E7" w14:textId="77777777" w:rsidR="006A726B" w:rsidRDefault="006A726B" w:rsidP="00EA4701">
      <w:pPr>
        <w:spacing w:after="0" w:line="240" w:lineRule="auto"/>
      </w:pPr>
      <w:r>
        <w:separator/>
      </w:r>
    </w:p>
  </w:endnote>
  <w:endnote w:type="continuationSeparator" w:id="0">
    <w:p w14:paraId="2D67D9AD" w14:textId="77777777" w:rsidR="006A726B" w:rsidRDefault="006A726B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47F00" w14:textId="77777777"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B412E" w14:textId="77777777" w:rsidR="006A726B" w:rsidRDefault="006A726B" w:rsidP="00EA4701">
      <w:pPr>
        <w:spacing w:after="0" w:line="240" w:lineRule="auto"/>
      </w:pPr>
      <w:r>
        <w:separator/>
      </w:r>
    </w:p>
  </w:footnote>
  <w:footnote w:type="continuationSeparator" w:id="0">
    <w:p w14:paraId="043A7B2C" w14:textId="77777777" w:rsidR="006A726B" w:rsidRDefault="006A726B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3CD"/>
    <w:rsid w:val="000863CD"/>
    <w:rsid w:val="00092FE0"/>
    <w:rsid w:val="001455D7"/>
    <w:rsid w:val="00186DBD"/>
    <w:rsid w:val="001B2CCC"/>
    <w:rsid w:val="001C1EBB"/>
    <w:rsid w:val="002C0066"/>
    <w:rsid w:val="004803C5"/>
    <w:rsid w:val="004E5CE9"/>
    <w:rsid w:val="00577D09"/>
    <w:rsid w:val="005E0447"/>
    <w:rsid w:val="005E1647"/>
    <w:rsid w:val="005E613D"/>
    <w:rsid w:val="006853DB"/>
    <w:rsid w:val="006A726B"/>
    <w:rsid w:val="0072170E"/>
    <w:rsid w:val="00726E0A"/>
    <w:rsid w:val="00774456"/>
    <w:rsid w:val="007D14BD"/>
    <w:rsid w:val="008023DD"/>
    <w:rsid w:val="00811D37"/>
    <w:rsid w:val="008731E3"/>
    <w:rsid w:val="008770F9"/>
    <w:rsid w:val="008C071D"/>
    <w:rsid w:val="008C71AA"/>
    <w:rsid w:val="00944E27"/>
    <w:rsid w:val="00981912"/>
    <w:rsid w:val="00A24B11"/>
    <w:rsid w:val="00A827C5"/>
    <w:rsid w:val="00AB6C92"/>
    <w:rsid w:val="00AE6686"/>
    <w:rsid w:val="00B017B3"/>
    <w:rsid w:val="00B146B2"/>
    <w:rsid w:val="00B8741D"/>
    <w:rsid w:val="00C369DC"/>
    <w:rsid w:val="00C86BB7"/>
    <w:rsid w:val="00CE6DC8"/>
    <w:rsid w:val="00D522BD"/>
    <w:rsid w:val="00DA199C"/>
    <w:rsid w:val="00E415F9"/>
    <w:rsid w:val="00E632D2"/>
    <w:rsid w:val="00E77FE6"/>
    <w:rsid w:val="00EA4701"/>
    <w:rsid w:val="00EC69AE"/>
    <w:rsid w:val="00F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0D91C"/>
  <w15:chartTrackingRefBased/>
  <w15:docId w15:val="{9F843353-000D-4971-82AF-A23EC479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zyd\Downloads\project-summ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project-summary</Template>
  <TotalTime>269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Zynpai M</dc:creator>
  <cp:keywords/>
  <dc:description/>
  <cp:lastModifiedBy>Zynpai M</cp:lastModifiedBy>
  <cp:revision>12</cp:revision>
  <dcterms:created xsi:type="dcterms:W3CDTF">2020-01-20T10:29:00Z</dcterms:created>
  <dcterms:modified xsi:type="dcterms:W3CDTF">2020-02-05T17:31:00Z</dcterms:modified>
</cp:coreProperties>
</file>