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D868E" w14:textId="77777777" w:rsidR="008C71AA" w:rsidRPr="007D14BD" w:rsidRDefault="00866B4A" w:rsidP="008731E3">
      <w:pPr>
        <w:spacing w:before="400" w:after="0"/>
        <w:rPr>
          <w:color w:val="5B9BD5"/>
          <w:sz w:val="40"/>
          <w:szCs w:val="40"/>
        </w:rPr>
      </w:pPr>
      <w:r>
        <w:rPr>
          <w:noProof/>
        </w:rPr>
        <w:pict w14:anchorId="07E958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style="position:absolute;margin-left:0;margin-top:0;width:69.85pt;height:69.85pt;z-index:1;visibility:visible;mso-wrap-distance-right:21.6pt">
            <v:imagedata r:id="rId6" o:title=""/>
            <w10:wrap type="square"/>
          </v:shape>
        </w:pict>
      </w:r>
      <w:r w:rsidR="005D0A33">
        <w:rPr>
          <w:color w:val="5B9BD5"/>
          <w:sz w:val="44"/>
          <w:szCs w:val="44"/>
        </w:rPr>
        <w:t>Business Case</w:t>
      </w:r>
    </w:p>
    <w:p w14:paraId="6C3FB114" w14:textId="77777777" w:rsidR="00EA4701" w:rsidRPr="00B017B3" w:rsidRDefault="00F95794" w:rsidP="00EA4701">
      <w:pPr>
        <w:rPr>
          <w:sz w:val="34"/>
          <w:szCs w:val="34"/>
        </w:rPr>
      </w:pPr>
      <w:r>
        <w:rPr>
          <w:sz w:val="34"/>
          <w:szCs w:val="34"/>
        </w:rPr>
        <w:t>Roblox – Make a game.</w:t>
      </w:r>
    </w:p>
    <w:p w14:paraId="62792EA5" w14:textId="77777777" w:rsidR="00EA4701" w:rsidRDefault="00EA4701" w:rsidP="00EA4701">
      <w:pPr>
        <w:spacing w:after="0"/>
        <w:rPr>
          <w:sz w:val="28"/>
          <w:szCs w:val="28"/>
        </w:rPr>
      </w:pPr>
    </w:p>
    <w:p w14:paraId="5DFF5CD0" w14:textId="77777777" w:rsidR="00E415F9" w:rsidRDefault="005D0A33" w:rsidP="008731E3">
      <w:pPr>
        <w:pStyle w:val="SHD"/>
      </w:pPr>
      <w:r>
        <w:t>Business Purpose for doing the project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576"/>
      </w:tblGrid>
      <w:tr w:rsidR="00E415F9" w14:paraId="135D8003" w14:textId="77777777" w:rsidTr="00AE6686">
        <w:tc>
          <w:tcPr>
            <w:tcW w:w="9576" w:type="dxa"/>
            <w:shd w:val="clear" w:color="auto" w:fill="auto"/>
          </w:tcPr>
          <w:p w14:paraId="7AD33321" w14:textId="56A4ADF3" w:rsidR="008731E3" w:rsidRDefault="00931E1E" w:rsidP="008731E3">
            <w:r>
              <w:t>So,</w:t>
            </w:r>
            <w:r w:rsidR="006B2EBF">
              <w:t xml:space="preserve"> the client can see the progress of how a team of developers make a Roblox game, and maybe see some issues or challenges that comes up when making a Roblox game.</w:t>
            </w:r>
            <w:r w:rsidR="004746DE">
              <w:t xml:space="preserve"> Also see how the game can be monetized and be able to get robux, which is a currency that you can buy with real money.</w:t>
            </w:r>
            <w:r w:rsidR="00535AB0">
              <w:t xml:space="preserve"> We will plan to monetize via game passes </w:t>
            </w:r>
            <w:r>
              <w:t>which contains the cosmetic that the user bought.</w:t>
            </w:r>
          </w:p>
        </w:tc>
      </w:tr>
    </w:tbl>
    <w:p w14:paraId="0504B2DC" w14:textId="77777777" w:rsidR="005D0A33" w:rsidRDefault="005D0A33" w:rsidP="005D0A33">
      <w:pPr>
        <w:pStyle w:val="SHD"/>
      </w:pPr>
      <w:r>
        <w:t>Expected Benefits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576"/>
      </w:tblGrid>
      <w:tr w:rsidR="005D0A33" w14:paraId="43CC25B0" w14:textId="77777777" w:rsidTr="002203DD">
        <w:tc>
          <w:tcPr>
            <w:tcW w:w="9576" w:type="dxa"/>
            <w:shd w:val="clear" w:color="auto" w:fill="auto"/>
          </w:tcPr>
          <w:p w14:paraId="75BF37CA" w14:textId="7B31DCBD" w:rsidR="005D0A33" w:rsidRDefault="006B2EBF" w:rsidP="002203DD">
            <w:r>
              <w:t>Learning how to make a game, planning the game and organizing a team.</w:t>
            </w:r>
            <w:r w:rsidR="0068099E">
              <w:t xml:space="preserve"> Managing a project and satisfying the customer.</w:t>
            </w:r>
            <w:r w:rsidR="004746DE">
              <w:t xml:space="preserve"> After finishing the project, we will also have the chance of earning money if we pass a certain threshold of the robux we earned.</w:t>
            </w:r>
            <w:bookmarkStart w:id="0" w:name="_GoBack"/>
            <w:bookmarkEnd w:id="0"/>
          </w:p>
        </w:tc>
      </w:tr>
    </w:tbl>
    <w:p w14:paraId="09CE9A98" w14:textId="77777777" w:rsidR="005D0A33" w:rsidRDefault="005D0A33" w:rsidP="005D0A33">
      <w:pPr>
        <w:pStyle w:val="SHD"/>
      </w:pPr>
      <w:r>
        <w:t>Expected Dis-Benefits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576"/>
      </w:tblGrid>
      <w:tr w:rsidR="005D0A33" w14:paraId="4A435DB0" w14:textId="77777777" w:rsidTr="002203DD">
        <w:tc>
          <w:tcPr>
            <w:tcW w:w="9576" w:type="dxa"/>
            <w:shd w:val="clear" w:color="auto" w:fill="auto"/>
          </w:tcPr>
          <w:p w14:paraId="5F3D35BC" w14:textId="06B22493" w:rsidR="005D0A33" w:rsidRDefault="00A24BFE" w:rsidP="002203DD">
            <w:r>
              <w:t>We might have to use more time than expected to meet the deadlines, but crunch times are expected when making a game.</w:t>
            </w:r>
          </w:p>
        </w:tc>
      </w:tr>
    </w:tbl>
    <w:p w14:paraId="156E1476" w14:textId="77777777" w:rsidR="005D0A33" w:rsidRDefault="005D0A33" w:rsidP="005D0A33">
      <w:pPr>
        <w:pStyle w:val="SHD"/>
      </w:pPr>
      <w:r>
        <w:t>Expected Cost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576"/>
      </w:tblGrid>
      <w:tr w:rsidR="005D0A33" w14:paraId="5BDDB157" w14:textId="77777777" w:rsidTr="002203DD">
        <w:tc>
          <w:tcPr>
            <w:tcW w:w="9576" w:type="dxa"/>
            <w:shd w:val="clear" w:color="auto" w:fill="auto"/>
          </w:tcPr>
          <w:p w14:paraId="3B13BF72" w14:textId="4AE85153" w:rsidR="005D0A33" w:rsidRDefault="0068099E" w:rsidP="002203DD">
            <w:r>
              <w:t>Not applicable for this project.</w:t>
            </w:r>
          </w:p>
          <w:p w14:paraId="7FA44450" w14:textId="77777777" w:rsidR="005D0A33" w:rsidRDefault="005D0A33" w:rsidP="002203DD"/>
        </w:tc>
      </w:tr>
    </w:tbl>
    <w:p w14:paraId="62E92F3E" w14:textId="77777777" w:rsidR="005D0A33" w:rsidRDefault="005D0A33" w:rsidP="005D0A33">
      <w:pPr>
        <w:pStyle w:val="SHD"/>
      </w:pPr>
      <w:r>
        <w:t>Major Risks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576"/>
      </w:tblGrid>
      <w:tr w:rsidR="005D0A33" w14:paraId="03C53A96" w14:textId="77777777" w:rsidTr="002203DD">
        <w:tc>
          <w:tcPr>
            <w:tcW w:w="9576" w:type="dxa"/>
            <w:shd w:val="clear" w:color="auto" w:fill="auto"/>
          </w:tcPr>
          <w:p w14:paraId="062A0938" w14:textId="77777777" w:rsidR="0089385A" w:rsidRDefault="0089385A" w:rsidP="0089385A">
            <w:r>
              <w:t>Not finishing the game which doesn’t help the purpose of this project. Were overly reliant on everyone making the deadline so we can work together to make a fun project, also affects the progress of the project if the deadline is not met. If c</w:t>
            </w:r>
            <w:r w:rsidRPr="004803C5">
              <w:rPr>
                <w:rFonts w:cs="Calibri"/>
                <w:color w:val="000000"/>
              </w:rPr>
              <w:t>lasses aren't balanced, or classes aren't fun to play and do not engage the player which makes the game unpopular. Being unpopular means that the game has lower chance of being monetized.</w:t>
            </w:r>
          </w:p>
          <w:p w14:paraId="22572222" w14:textId="77777777" w:rsidR="005D0A33" w:rsidRDefault="005D0A33" w:rsidP="002203DD"/>
        </w:tc>
      </w:tr>
    </w:tbl>
    <w:p w14:paraId="406543DD" w14:textId="77777777" w:rsidR="005D0A33" w:rsidRPr="00EA4701" w:rsidRDefault="005D0A33" w:rsidP="005D0A33">
      <w:pPr>
        <w:pStyle w:val="SHD"/>
        <w:rPr>
          <w:sz w:val="28"/>
        </w:rPr>
      </w:pPr>
    </w:p>
    <w:sectPr w:rsidR="005D0A33" w:rsidRPr="00EA4701" w:rsidSect="008731E3">
      <w:footerReference w:type="default" r:id="rId7"/>
      <w:pgSz w:w="12240" w:h="15840"/>
      <w:pgMar w:top="900" w:right="1440" w:bottom="1170" w:left="1440" w:header="720" w:footer="54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ECD73" w14:textId="77777777" w:rsidR="00866B4A" w:rsidRDefault="00866B4A" w:rsidP="00EA4701">
      <w:pPr>
        <w:spacing w:after="0" w:line="240" w:lineRule="auto"/>
      </w:pPr>
      <w:r>
        <w:separator/>
      </w:r>
    </w:p>
  </w:endnote>
  <w:endnote w:type="continuationSeparator" w:id="0">
    <w:p w14:paraId="17B04F03" w14:textId="77777777" w:rsidR="00866B4A" w:rsidRDefault="00866B4A" w:rsidP="00EA4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F5610" w14:textId="77777777" w:rsidR="00EA4701" w:rsidRDefault="00EA4701">
    <w:pPr>
      <w:pStyle w:val="Footer"/>
    </w:pPr>
    <w:r>
      <w:t>Approved by the Project Sponsor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7CE8B" w14:textId="77777777" w:rsidR="00866B4A" w:rsidRDefault="00866B4A" w:rsidP="00EA4701">
      <w:pPr>
        <w:spacing w:after="0" w:line="240" w:lineRule="auto"/>
      </w:pPr>
      <w:r>
        <w:separator/>
      </w:r>
    </w:p>
  </w:footnote>
  <w:footnote w:type="continuationSeparator" w:id="0">
    <w:p w14:paraId="429D2128" w14:textId="77777777" w:rsidR="00866B4A" w:rsidRDefault="00866B4A" w:rsidP="00EA47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oNotTrackMoves/>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5794"/>
    <w:rsid w:val="00046BA6"/>
    <w:rsid w:val="002203DD"/>
    <w:rsid w:val="0044317D"/>
    <w:rsid w:val="004746DE"/>
    <w:rsid w:val="004E5CE9"/>
    <w:rsid w:val="00535AB0"/>
    <w:rsid w:val="005832CA"/>
    <w:rsid w:val="005A51B0"/>
    <w:rsid w:val="005D0A33"/>
    <w:rsid w:val="005E1647"/>
    <w:rsid w:val="0068099E"/>
    <w:rsid w:val="006B2EBF"/>
    <w:rsid w:val="00723C3D"/>
    <w:rsid w:val="007D14BD"/>
    <w:rsid w:val="00811D37"/>
    <w:rsid w:val="00866B4A"/>
    <w:rsid w:val="008731E3"/>
    <w:rsid w:val="0089385A"/>
    <w:rsid w:val="008C71AA"/>
    <w:rsid w:val="00931E1E"/>
    <w:rsid w:val="00944E27"/>
    <w:rsid w:val="00A24B11"/>
    <w:rsid w:val="00A24BFE"/>
    <w:rsid w:val="00AE6686"/>
    <w:rsid w:val="00AF2966"/>
    <w:rsid w:val="00B017B3"/>
    <w:rsid w:val="00B649A4"/>
    <w:rsid w:val="00B8741D"/>
    <w:rsid w:val="00C95670"/>
    <w:rsid w:val="00D3568E"/>
    <w:rsid w:val="00D522BD"/>
    <w:rsid w:val="00E415F9"/>
    <w:rsid w:val="00EA4701"/>
    <w:rsid w:val="00F9579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61A0F"/>
  <w15:chartTrackingRefBased/>
  <w15:docId w15:val="{49C6A4A7-6849-43C1-BFFC-5C0B8B6F3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GB"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31E3"/>
    <w:pPr>
      <w:spacing w:before="60" w:after="60" w:line="259" w:lineRule="auto"/>
    </w:pPr>
    <w:rPr>
      <w:sz w:val="24"/>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A4701"/>
    <w:rPr>
      <w:color w:val="808080"/>
    </w:rPr>
  </w:style>
  <w:style w:type="paragraph" w:styleId="Header">
    <w:name w:val="header"/>
    <w:basedOn w:val="Normal"/>
    <w:link w:val="HeaderChar"/>
    <w:uiPriority w:val="99"/>
    <w:unhideWhenUsed/>
    <w:rsid w:val="00EA4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701"/>
  </w:style>
  <w:style w:type="paragraph" w:styleId="Footer">
    <w:name w:val="footer"/>
    <w:basedOn w:val="Normal"/>
    <w:link w:val="FooterChar"/>
    <w:uiPriority w:val="99"/>
    <w:unhideWhenUsed/>
    <w:rsid w:val="00EA4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701"/>
  </w:style>
  <w:style w:type="table" w:styleId="TableGrid">
    <w:name w:val="Table Grid"/>
    <w:basedOn w:val="TableNormal"/>
    <w:uiPriority w:val="39"/>
    <w:rsid w:val="00E415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HD">
    <w:name w:val="SHD"/>
    <w:basedOn w:val="Normal"/>
    <w:link w:val="SHDChar"/>
    <w:qFormat/>
    <w:rsid w:val="008731E3"/>
    <w:pPr>
      <w:spacing w:before="360" w:after="120"/>
      <w:ind w:hanging="90"/>
    </w:pPr>
    <w:rPr>
      <w:b/>
      <w:bCs/>
      <w:color w:val="A6A6A6"/>
      <w:sz w:val="36"/>
      <w:szCs w:val="28"/>
    </w:rPr>
  </w:style>
  <w:style w:type="character" w:customStyle="1" w:styleId="SHDChar">
    <w:name w:val="SHD Char"/>
    <w:link w:val="SHD"/>
    <w:rsid w:val="008731E3"/>
    <w:rPr>
      <w:b/>
      <w:bCs/>
      <w:color w:val="A6A6A6"/>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yzyd\Downloads\business-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business-case</Template>
  <TotalTime>46</TotalTime>
  <Pages>2</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Zynpai M</dc:creator>
  <cp:keywords/>
  <dc:description/>
  <cp:lastModifiedBy>Zynpai M</cp:lastModifiedBy>
  <cp:revision>10</cp:revision>
  <dcterms:created xsi:type="dcterms:W3CDTF">2020-01-20T18:29:00Z</dcterms:created>
  <dcterms:modified xsi:type="dcterms:W3CDTF">2020-02-05T17:09:00Z</dcterms:modified>
</cp:coreProperties>
</file>